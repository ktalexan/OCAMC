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2FD" w:rsidRPr="00590345" w:rsidRDefault="003322FD" w:rsidP="00590345">
      <w:bookmarkStart w:id="0" w:name="_GoBack"/>
      <w:bookmarkEnd w:id="0"/>
    </w:p>
    <w:sectPr w:rsidR="003322FD" w:rsidRPr="0059034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545D" w:rsidRDefault="00CD545D" w:rsidP="003322FD">
      <w:pPr>
        <w:spacing w:after="0" w:line="240" w:lineRule="auto"/>
      </w:pPr>
      <w:r>
        <w:separator/>
      </w:r>
    </w:p>
  </w:endnote>
  <w:endnote w:type="continuationSeparator" w:id="0">
    <w:p w:rsidR="00CD545D" w:rsidRDefault="00CD545D" w:rsidP="00332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677890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322FD" w:rsidRDefault="003322F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322FD" w:rsidRDefault="003322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545D" w:rsidRDefault="00CD545D" w:rsidP="003322FD">
      <w:pPr>
        <w:spacing w:after="0" w:line="240" w:lineRule="auto"/>
      </w:pPr>
      <w:r>
        <w:separator/>
      </w:r>
    </w:p>
  </w:footnote>
  <w:footnote w:type="continuationSeparator" w:id="0">
    <w:p w:rsidR="00CD545D" w:rsidRDefault="00CD545D" w:rsidP="003322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FD"/>
    <w:rsid w:val="00204B8F"/>
    <w:rsid w:val="003322FD"/>
    <w:rsid w:val="00413E2F"/>
    <w:rsid w:val="004A30BE"/>
    <w:rsid w:val="005524BF"/>
    <w:rsid w:val="00590345"/>
    <w:rsid w:val="007540BD"/>
    <w:rsid w:val="00965541"/>
    <w:rsid w:val="00995BA9"/>
    <w:rsid w:val="00AA70BE"/>
    <w:rsid w:val="00CD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FE172-DBE3-4E7C-8074-2379C5E5B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0BE"/>
    <w:pPr>
      <w:spacing w:line="36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2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2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2FD"/>
  </w:style>
  <w:style w:type="paragraph" w:styleId="Footer">
    <w:name w:val="footer"/>
    <w:basedOn w:val="Normal"/>
    <w:link w:val="FooterChar"/>
    <w:uiPriority w:val="99"/>
    <w:unhideWhenUsed/>
    <w:rsid w:val="00413E2F"/>
    <w:pPr>
      <w:tabs>
        <w:tab w:val="center" w:pos="4680"/>
        <w:tab w:val="right" w:pos="9360"/>
      </w:tabs>
      <w:spacing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413E2F"/>
    <w:rPr>
      <w:rFonts w:ascii="Arial" w:hAnsi="Arial"/>
      <w:spacing w:val="3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322FD"/>
    <w:rPr>
      <w:rFonts w:asciiTheme="majorHAnsi" w:eastAsiaTheme="majorEastAsia" w:hAnsiTheme="majorHAnsi" w:cstheme="majorBidi"/>
      <w:b/>
      <w:spacing w:val="3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2FD"/>
    <w:rPr>
      <w:rFonts w:asciiTheme="majorHAnsi" w:eastAsiaTheme="majorEastAsia" w:hAnsiTheme="majorHAnsi" w:cstheme="majorBidi"/>
      <w:b/>
      <w:spacing w:val="30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322FD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2F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9FC69AB5.dotm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Alexandridis</dc:creator>
  <cp:keywords/>
  <dc:description/>
  <cp:lastModifiedBy>Kostas Alexandridis</cp:lastModifiedBy>
  <cp:revision>5</cp:revision>
  <dcterms:created xsi:type="dcterms:W3CDTF">2019-10-31T15:15:00Z</dcterms:created>
  <dcterms:modified xsi:type="dcterms:W3CDTF">2019-10-31T16:48:00Z</dcterms:modified>
</cp:coreProperties>
</file>